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left w:w="142" w:type="dxa"/>
          <w:bottom w:w="113" w:type="dxa"/>
          <w:right w:w="142" w:type="dxa"/>
        </w:tblCellMar>
        <w:tblLook w:val="04A0"/>
      </w:tblPr>
      <w:tblGrid>
        <w:gridCol w:w="1135"/>
        <w:gridCol w:w="9033"/>
      </w:tblGrid>
      <w:tr w:rsidR="003A3D61" w:rsidRPr="005A7226" w:rsidTr="003A3D61">
        <w:trPr>
          <w:trHeight w:hRule="exact" w:val="45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3D61" w:rsidRPr="005A7226" w:rsidRDefault="003A3D61" w:rsidP="00F073EB">
            <w:pPr>
              <w:jc w:val="center"/>
              <w:rPr>
                <w:color w:val="FF0000"/>
              </w:rPr>
            </w:pPr>
          </w:p>
        </w:tc>
        <w:tc>
          <w:tcPr>
            <w:tcW w:w="9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3D61" w:rsidRPr="005A7226" w:rsidRDefault="003A3D61" w:rsidP="00F073EB">
            <w:pPr>
              <w:spacing w:after="0" w:line="360" w:lineRule="auto"/>
              <w:rPr>
                <w:sz w:val="22"/>
              </w:rPr>
            </w:pPr>
            <w:r w:rsidRPr="005A7226">
              <w:rPr>
                <w:sz w:val="22"/>
              </w:rPr>
              <w:t>REVESTIMIENTO SUPERIOR PILAR A</w:t>
            </w:r>
          </w:p>
        </w:tc>
      </w:tr>
      <w:tr w:rsidR="003A3D61" w:rsidRPr="005A7226" w:rsidTr="003A3D61">
        <w:tc>
          <w:tcPr>
            <w:tcW w:w="1135" w:type="dxa"/>
            <w:vAlign w:val="center"/>
          </w:tcPr>
          <w:p w:rsidR="003A3D61" w:rsidRPr="005A7226" w:rsidRDefault="003A3D61" w:rsidP="00F073EB">
            <w:pPr>
              <w:jc w:val="center"/>
              <w:rPr>
                <w:color w:val="FF0000"/>
              </w:rPr>
            </w:pPr>
            <w:r w:rsidRPr="005A7226">
              <w:rPr>
                <w:color w:val="FF0000"/>
              </w:rPr>
              <w:t>Pantalla 2.1.2</w:t>
            </w:r>
          </w:p>
        </w:tc>
        <w:tc>
          <w:tcPr>
            <w:tcW w:w="9033" w:type="dxa"/>
            <w:vAlign w:val="center"/>
          </w:tcPr>
          <w:p w:rsidR="003A3D61" w:rsidRPr="005A7226" w:rsidRDefault="003A3D61" w:rsidP="00F073EB">
            <w:pPr>
              <w:pStyle w:val="BodyText"/>
              <w:jc w:val="both"/>
              <w:rPr>
                <w:rFonts w:ascii="Verdana" w:hAnsi="Verdana"/>
                <w:sz w:val="22"/>
              </w:rPr>
            </w:pPr>
            <w:r w:rsidRPr="005A7226">
              <w:rPr>
                <w:rFonts w:ascii="Verdana" w:hAnsi="Verdana"/>
                <w:sz w:val="22"/>
              </w:rPr>
              <w:t xml:space="preserve">El revestimiento superior del pilar A se separa de la goma contorno de la puerta y se desmonta comenzando por la parte superior, extrayéndolo por la zona de las dos grapas que incorpora. </w:t>
            </w:r>
          </w:p>
          <w:p w:rsidR="003A3D61" w:rsidRPr="005A7226" w:rsidRDefault="003A3D61" w:rsidP="00F073EB">
            <w:pPr>
              <w:pStyle w:val="BodyText"/>
              <w:jc w:val="both"/>
              <w:rPr>
                <w:rFonts w:ascii="Verdana" w:hAnsi="Verdana"/>
                <w:sz w:val="22"/>
              </w:rPr>
            </w:pPr>
            <w:r w:rsidRPr="005A7226">
              <w:rPr>
                <w:rFonts w:ascii="Verdana" w:hAnsi="Verdana"/>
                <w:sz w:val="22"/>
              </w:rPr>
              <w:t>Finalmente, se separa de su alojamiento en el tablero de instrumentos y se extrae de la carrocería.</w:t>
            </w:r>
          </w:p>
          <w:p w:rsidR="003A3D61" w:rsidRPr="005A7226" w:rsidRDefault="003A3D61" w:rsidP="00F073EB">
            <w:pPr>
              <w:pStyle w:val="BodyText"/>
              <w:jc w:val="both"/>
              <w:rPr>
                <w:rFonts w:ascii="Verdana" w:hAnsi="Verdana"/>
                <w:sz w:val="22"/>
              </w:rPr>
            </w:pPr>
            <w:r w:rsidRPr="005A7226">
              <w:rPr>
                <w:rFonts w:ascii="Verdana" w:hAnsi="Verdana"/>
                <w:b/>
                <w:color w:val="FF0000"/>
                <w:sz w:val="22"/>
                <w:u w:val="single"/>
              </w:rPr>
              <w:t>Útiles:</w:t>
            </w:r>
            <w:r w:rsidRPr="005A7226">
              <w:rPr>
                <w:rFonts w:ascii="Verdana" w:hAnsi="Verdana"/>
                <w:color w:val="FF0000"/>
                <w:sz w:val="22"/>
              </w:rPr>
              <w:t xml:space="preserve"> Placa de desencaje –T20043- y palanca –U30800-</w:t>
            </w:r>
          </w:p>
        </w:tc>
      </w:tr>
      <w:tr w:rsidR="006C6D85" w:rsidRPr="005A7226" w:rsidTr="003A3D61">
        <w:tc>
          <w:tcPr>
            <w:tcW w:w="1135" w:type="dxa"/>
            <w:vAlign w:val="center"/>
          </w:tcPr>
          <w:p w:rsidR="006C6D85" w:rsidRDefault="006C6D85" w:rsidP="00F073E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Nueva</w:t>
            </w:r>
          </w:p>
          <w:p w:rsidR="006C6D85" w:rsidRPr="005A7226" w:rsidRDefault="006C6D85" w:rsidP="00F073E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Fila</w:t>
            </w:r>
          </w:p>
        </w:tc>
        <w:tc>
          <w:tcPr>
            <w:tcW w:w="9033" w:type="dxa"/>
            <w:vAlign w:val="center"/>
          </w:tcPr>
          <w:p w:rsidR="006C6D85" w:rsidRPr="005A7226" w:rsidRDefault="006C6D85" w:rsidP="00F073EB">
            <w:pPr>
              <w:pStyle w:val="BodyText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Nueva celda</w:t>
            </w:r>
          </w:p>
        </w:tc>
      </w:tr>
    </w:tbl>
    <w:p w:rsidR="00B645FA" w:rsidRPr="003A3D61" w:rsidRDefault="00B645FA" w:rsidP="003A3D61"/>
    <w:sectPr w:rsidR="00B645FA" w:rsidRPr="003A3D61" w:rsidSect="00B41056">
      <w:headerReference w:type="default" r:id="rId8"/>
      <w:footerReference w:type="default" r:id="rId9"/>
      <w:pgSz w:w="11906" w:h="16838"/>
      <w:pgMar w:top="284" w:right="624" w:bottom="284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03A" w:rsidRDefault="009E603A" w:rsidP="00561CD5">
      <w:pPr>
        <w:spacing w:after="0"/>
      </w:pPr>
      <w:r>
        <w:separator/>
      </w:r>
    </w:p>
  </w:endnote>
  <w:endnote w:type="continuationSeparator" w:id="0">
    <w:p w:rsidR="009E603A" w:rsidRDefault="009E603A" w:rsidP="00561CD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AEC" w:rsidRDefault="00E7432E">
    <w:pPr>
      <w:pStyle w:val="Footer"/>
    </w:pPr>
    <w:r>
      <w:rPr>
        <w:noProof/>
        <w:lang w:eastAsia="es-ES"/>
      </w:rPr>
      <w:pict>
        <v:rect id="_x0000_s4111" style="position:absolute;left:0;text-align:left;margin-left:0;margin-top:85.05pt;width:8.5pt;height:8.5pt;z-index:251671552;mso-position-horizontal-relative:right-margin-area;mso-position-vertical-relative:bottom-margin-area" fillcolor="#00a0c6" stroked="f">
          <w10:wrap anchorx="page" anchory="page"/>
        </v:rect>
      </w:pict>
    </w:r>
    <w:r>
      <w:rPr>
        <w:noProof/>
        <w:lang w:eastAsia="es-ES"/>
      </w:rPr>
      <w:pict>
        <v:rect id="_x0000_s4112" style="position:absolute;left:0;text-align:left;margin-left:9.9pt;margin-top:85.05pt;width:8.5pt;height:8.5pt;z-index:251672576;mso-position-horizontal-relative:right-margin-area;mso-position-vertical-relative:bottom-margin-area" fillcolor="silver" stroked="f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03A" w:rsidRDefault="009E603A" w:rsidP="00561CD5">
      <w:pPr>
        <w:spacing w:after="0"/>
      </w:pPr>
      <w:r>
        <w:separator/>
      </w:r>
    </w:p>
  </w:footnote>
  <w:footnote w:type="continuationSeparator" w:id="0">
    <w:p w:rsidR="009E603A" w:rsidRDefault="009E603A" w:rsidP="00561CD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AEC" w:rsidRDefault="002D1A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61B1"/>
    <w:multiLevelType w:val="hybridMultilevel"/>
    <w:tmpl w:val="009A6C5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2182A4A"/>
    <w:multiLevelType w:val="hybridMultilevel"/>
    <w:tmpl w:val="147AD506"/>
    <w:lvl w:ilvl="0" w:tplc="FFFFFFFF">
      <w:start w:val="1"/>
      <w:numFmt w:val="bullet"/>
      <w:lvlText w:val=""/>
      <w:legacy w:legacy="1" w:legacySpace="0" w:legacyIndent="360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2">
    <w:nsid w:val="36EC314A"/>
    <w:multiLevelType w:val="hybridMultilevel"/>
    <w:tmpl w:val="42AC30BA"/>
    <w:lvl w:ilvl="0" w:tplc="A8D230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E64DB"/>
    <w:multiLevelType w:val="hybridMultilevel"/>
    <w:tmpl w:val="3B9079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F0D6E36"/>
    <w:multiLevelType w:val="singleLevel"/>
    <w:tmpl w:val="BC1AAEA6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5">
    <w:nsid w:val="52C3548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4ED5733"/>
    <w:multiLevelType w:val="multilevel"/>
    <w:tmpl w:val="F684E2AE"/>
    <w:lvl w:ilvl="0">
      <w:start w:val="1"/>
      <w:numFmt w:val="decimal"/>
      <w:pStyle w:val="Estilomi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4125FBA"/>
    <w:multiLevelType w:val="multilevel"/>
    <w:tmpl w:val="C150A05E"/>
    <w:lvl w:ilvl="0">
      <w:numFmt w:val="decimal"/>
      <w:pStyle w:val="TITULOMI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660A69D7"/>
    <w:multiLevelType w:val="hybridMultilevel"/>
    <w:tmpl w:val="63669688"/>
    <w:lvl w:ilvl="0" w:tplc="0C0A000F">
      <w:start w:val="1"/>
      <w:numFmt w:val="decimal"/>
      <w:lvlText w:val="%1."/>
      <w:lvlJc w:val="left"/>
      <w:pPr>
        <w:ind w:left="417" w:hanging="360"/>
      </w:pPr>
    </w:lvl>
    <w:lvl w:ilvl="1" w:tplc="0C0A0019" w:tentative="1">
      <w:start w:val="1"/>
      <w:numFmt w:val="lowerLetter"/>
      <w:lvlText w:val="%2."/>
      <w:lvlJc w:val="left"/>
      <w:pPr>
        <w:ind w:left="1137" w:hanging="360"/>
      </w:pPr>
    </w:lvl>
    <w:lvl w:ilvl="2" w:tplc="0C0A001B" w:tentative="1">
      <w:start w:val="1"/>
      <w:numFmt w:val="lowerRoman"/>
      <w:lvlText w:val="%3."/>
      <w:lvlJc w:val="right"/>
      <w:pPr>
        <w:ind w:left="1857" w:hanging="180"/>
      </w:pPr>
    </w:lvl>
    <w:lvl w:ilvl="3" w:tplc="0C0A000F" w:tentative="1">
      <w:start w:val="1"/>
      <w:numFmt w:val="decimal"/>
      <w:lvlText w:val="%4."/>
      <w:lvlJc w:val="left"/>
      <w:pPr>
        <w:ind w:left="2577" w:hanging="360"/>
      </w:pPr>
    </w:lvl>
    <w:lvl w:ilvl="4" w:tplc="0C0A0019" w:tentative="1">
      <w:start w:val="1"/>
      <w:numFmt w:val="lowerLetter"/>
      <w:lvlText w:val="%5."/>
      <w:lvlJc w:val="left"/>
      <w:pPr>
        <w:ind w:left="3297" w:hanging="360"/>
      </w:pPr>
    </w:lvl>
    <w:lvl w:ilvl="5" w:tplc="0C0A001B" w:tentative="1">
      <w:start w:val="1"/>
      <w:numFmt w:val="lowerRoman"/>
      <w:lvlText w:val="%6."/>
      <w:lvlJc w:val="right"/>
      <w:pPr>
        <w:ind w:left="4017" w:hanging="180"/>
      </w:pPr>
    </w:lvl>
    <w:lvl w:ilvl="6" w:tplc="0C0A000F" w:tentative="1">
      <w:start w:val="1"/>
      <w:numFmt w:val="decimal"/>
      <w:lvlText w:val="%7."/>
      <w:lvlJc w:val="left"/>
      <w:pPr>
        <w:ind w:left="4737" w:hanging="360"/>
      </w:pPr>
    </w:lvl>
    <w:lvl w:ilvl="7" w:tplc="0C0A0019" w:tentative="1">
      <w:start w:val="1"/>
      <w:numFmt w:val="lowerLetter"/>
      <w:lvlText w:val="%8."/>
      <w:lvlJc w:val="left"/>
      <w:pPr>
        <w:ind w:left="5457" w:hanging="360"/>
      </w:pPr>
    </w:lvl>
    <w:lvl w:ilvl="8" w:tplc="0C0A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0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oNotHyphenateCaps/>
  <w:drawingGridHorizontalSpacing w:val="110"/>
  <w:drawingGridVerticalSpacing w:val="181"/>
  <w:displayHorizontalDrawingGridEvery w:val="2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91456"/>
    <w:rsid w:val="0000052F"/>
    <w:rsid w:val="00002614"/>
    <w:rsid w:val="00002A6B"/>
    <w:rsid w:val="00005D06"/>
    <w:rsid w:val="0000654E"/>
    <w:rsid w:val="00012288"/>
    <w:rsid w:val="00012AFD"/>
    <w:rsid w:val="000140A5"/>
    <w:rsid w:val="00014283"/>
    <w:rsid w:val="000142AC"/>
    <w:rsid w:val="00015659"/>
    <w:rsid w:val="0001591A"/>
    <w:rsid w:val="000166AC"/>
    <w:rsid w:val="00016A4E"/>
    <w:rsid w:val="00021A95"/>
    <w:rsid w:val="00021AEA"/>
    <w:rsid w:val="00022AC3"/>
    <w:rsid w:val="00024D1A"/>
    <w:rsid w:val="00030EB2"/>
    <w:rsid w:val="00031094"/>
    <w:rsid w:val="0003364E"/>
    <w:rsid w:val="000351CA"/>
    <w:rsid w:val="000352E4"/>
    <w:rsid w:val="00035769"/>
    <w:rsid w:val="00037188"/>
    <w:rsid w:val="00052410"/>
    <w:rsid w:val="000537EB"/>
    <w:rsid w:val="00055412"/>
    <w:rsid w:val="000557A3"/>
    <w:rsid w:val="00055F4D"/>
    <w:rsid w:val="000570FD"/>
    <w:rsid w:val="0006196B"/>
    <w:rsid w:val="0006221B"/>
    <w:rsid w:val="00065897"/>
    <w:rsid w:val="00065A5C"/>
    <w:rsid w:val="0006662F"/>
    <w:rsid w:val="00066C7B"/>
    <w:rsid w:val="00066D5C"/>
    <w:rsid w:val="00067CD3"/>
    <w:rsid w:val="00070969"/>
    <w:rsid w:val="0007175A"/>
    <w:rsid w:val="00073B18"/>
    <w:rsid w:val="000762F4"/>
    <w:rsid w:val="00077B11"/>
    <w:rsid w:val="000801AC"/>
    <w:rsid w:val="00080DD7"/>
    <w:rsid w:val="00084F95"/>
    <w:rsid w:val="00090151"/>
    <w:rsid w:val="0009358F"/>
    <w:rsid w:val="00096083"/>
    <w:rsid w:val="000A0FEF"/>
    <w:rsid w:val="000A1D68"/>
    <w:rsid w:val="000A2F9A"/>
    <w:rsid w:val="000A43A3"/>
    <w:rsid w:val="000A51A9"/>
    <w:rsid w:val="000A53D6"/>
    <w:rsid w:val="000A58B8"/>
    <w:rsid w:val="000A5A26"/>
    <w:rsid w:val="000B30C5"/>
    <w:rsid w:val="000B51AE"/>
    <w:rsid w:val="000B7905"/>
    <w:rsid w:val="000C0517"/>
    <w:rsid w:val="000C0BC1"/>
    <w:rsid w:val="000C102E"/>
    <w:rsid w:val="000C2464"/>
    <w:rsid w:val="000C2704"/>
    <w:rsid w:val="000C388C"/>
    <w:rsid w:val="000C3C2C"/>
    <w:rsid w:val="000C4B80"/>
    <w:rsid w:val="000C5316"/>
    <w:rsid w:val="000D03D6"/>
    <w:rsid w:val="000D0E3C"/>
    <w:rsid w:val="000D10D0"/>
    <w:rsid w:val="000D4115"/>
    <w:rsid w:val="000D5359"/>
    <w:rsid w:val="000D539B"/>
    <w:rsid w:val="000D5622"/>
    <w:rsid w:val="000D713A"/>
    <w:rsid w:val="000E090D"/>
    <w:rsid w:val="000E3605"/>
    <w:rsid w:val="000E42AE"/>
    <w:rsid w:val="000E5A34"/>
    <w:rsid w:val="000E6488"/>
    <w:rsid w:val="000F0FD6"/>
    <w:rsid w:val="000F1289"/>
    <w:rsid w:val="000F1888"/>
    <w:rsid w:val="000F1BC5"/>
    <w:rsid w:val="000F25BC"/>
    <w:rsid w:val="000F2E42"/>
    <w:rsid w:val="000F48EA"/>
    <w:rsid w:val="000F5820"/>
    <w:rsid w:val="000F5CF7"/>
    <w:rsid w:val="000F5F50"/>
    <w:rsid w:val="000F6D31"/>
    <w:rsid w:val="0010516C"/>
    <w:rsid w:val="0010722B"/>
    <w:rsid w:val="00110774"/>
    <w:rsid w:val="001121F5"/>
    <w:rsid w:val="0011741C"/>
    <w:rsid w:val="00117933"/>
    <w:rsid w:val="001216CE"/>
    <w:rsid w:val="00124113"/>
    <w:rsid w:val="001241D8"/>
    <w:rsid w:val="001246F4"/>
    <w:rsid w:val="00126F42"/>
    <w:rsid w:val="00127B13"/>
    <w:rsid w:val="00127B85"/>
    <w:rsid w:val="00127D69"/>
    <w:rsid w:val="0013418B"/>
    <w:rsid w:val="001373C8"/>
    <w:rsid w:val="001408F1"/>
    <w:rsid w:val="00141AB4"/>
    <w:rsid w:val="00141B57"/>
    <w:rsid w:val="00141EDF"/>
    <w:rsid w:val="001439E8"/>
    <w:rsid w:val="00144233"/>
    <w:rsid w:val="00144BD0"/>
    <w:rsid w:val="00145B72"/>
    <w:rsid w:val="00146FB6"/>
    <w:rsid w:val="00151DF5"/>
    <w:rsid w:val="00152018"/>
    <w:rsid w:val="001534CD"/>
    <w:rsid w:val="00155DDF"/>
    <w:rsid w:val="00155E6F"/>
    <w:rsid w:val="00157FA9"/>
    <w:rsid w:val="00160DD9"/>
    <w:rsid w:val="00160FFE"/>
    <w:rsid w:val="00162605"/>
    <w:rsid w:val="00163085"/>
    <w:rsid w:val="0016317F"/>
    <w:rsid w:val="00163DA8"/>
    <w:rsid w:val="001663F5"/>
    <w:rsid w:val="00166984"/>
    <w:rsid w:val="00171507"/>
    <w:rsid w:val="00171D2E"/>
    <w:rsid w:val="00175523"/>
    <w:rsid w:val="00175EED"/>
    <w:rsid w:val="0017662E"/>
    <w:rsid w:val="00181DAB"/>
    <w:rsid w:val="00182F78"/>
    <w:rsid w:val="001855E3"/>
    <w:rsid w:val="00186511"/>
    <w:rsid w:val="0018789D"/>
    <w:rsid w:val="001903CE"/>
    <w:rsid w:val="00190C42"/>
    <w:rsid w:val="00192291"/>
    <w:rsid w:val="00192C26"/>
    <w:rsid w:val="001937AC"/>
    <w:rsid w:val="00193BE2"/>
    <w:rsid w:val="00195ABE"/>
    <w:rsid w:val="00196C8A"/>
    <w:rsid w:val="00197B3B"/>
    <w:rsid w:val="001A2313"/>
    <w:rsid w:val="001A6BEE"/>
    <w:rsid w:val="001A6D6F"/>
    <w:rsid w:val="001B028A"/>
    <w:rsid w:val="001B0EA6"/>
    <w:rsid w:val="001B2C1C"/>
    <w:rsid w:val="001B33BB"/>
    <w:rsid w:val="001B65EE"/>
    <w:rsid w:val="001C0164"/>
    <w:rsid w:val="001C0811"/>
    <w:rsid w:val="001C0D2C"/>
    <w:rsid w:val="001C3B4D"/>
    <w:rsid w:val="001C40B2"/>
    <w:rsid w:val="001C5AF7"/>
    <w:rsid w:val="001C5F89"/>
    <w:rsid w:val="001C6303"/>
    <w:rsid w:val="001C6421"/>
    <w:rsid w:val="001C6634"/>
    <w:rsid w:val="001C6F30"/>
    <w:rsid w:val="001D0A2F"/>
    <w:rsid w:val="001D0CAC"/>
    <w:rsid w:val="001D0F5C"/>
    <w:rsid w:val="001D65D1"/>
    <w:rsid w:val="001D6E5C"/>
    <w:rsid w:val="001D7F0D"/>
    <w:rsid w:val="001E1F54"/>
    <w:rsid w:val="001E4A92"/>
    <w:rsid w:val="001F0C3F"/>
    <w:rsid w:val="001F2DC5"/>
    <w:rsid w:val="001F399E"/>
    <w:rsid w:val="001F59D6"/>
    <w:rsid w:val="001F6C44"/>
    <w:rsid w:val="00200DA8"/>
    <w:rsid w:val="0020173B"/>
    <w:rsid w:val="002017A2"/>
    <w:rsid w:val="002019F2"/>
    <w:rsid w:val="00203631"/>
    <w:rsid w:val="002068DB"/>
    <w:rsid w:val="00211FC6"/>
    <w:rsid w:val="00213542"/>
    <w:rsid w:val="00214D4C"/>
    <w:rsid w:val="00214DCD"/>
    <w:rsid w:val="002154C1"/>
    <w:rsid w:val="00216FBD"/>
    <w:rsid w:val="002172FF"/>
    <w:rsid w:val="0021744C"/>
    <w:rsid w:val="0021747F"/>
    <w:rsid w:val="00220A27"/>
    <w:rsid w:val="0022343F"/>
    <w:rsid w:val="00224A87"/>
    <w:rsid w:val="0022649C"/>
    <w:rsid w:val="0022663F"/>
    <w:rsid w:val="002302F3"/>
    <w:rsid w:val="0023197A"/>
    <w:rsid w:val="002331F1"/>
    <w:rsid w:val="00233223"/>
    <w:rsid w:val="00233DF4"/>
    <w:rsid w:val="00236947"/>
    <w:rsid w:val="00237A3F"/>
    <w:rsid w:val="002413A4"/>
    <w:rsid w:val="002415EA"/>
    <w:rsid w:val="00241990"/>
    <w:rsid w:val="002501AA"/>
    <w:rsid w:val="00251160"/>
    <w:rsid w:val="00251AA6"/>
    <w:rsid w:val="002523E5"/>
    <w:rsid w:val="002534F9"/>
    <w:rsid w:val="00253BCD"/>
    <w:rsid w:val="00253EDE"/>
    <w:rsid w:val="0025487B"/>
    <w:rsid w:val="00256303"/>
    <w:rsid w:val="002579E3"/>
    <w:rsid w:val="00260184"/>
    <w:rsid w:val="00260B9B"/>
    <w:rsid w:val="00261904"/>
    <w:rsid w:val="00261BA4"/>
    <w:rsid w:val="002638AF"/>
    <w:rsid w:val="00265748"/>
    <w:rsid w:val="0026605F"/>
    <w:rsid w:val="002665E9"/>
    <w:rsid w:val="0026720D"/>
    <w:rsid w:val="00270909"/>
    <w:rsid w:val="002752F5"/>
    <w:rsid w:val="00276AB6"/>
    <w:rsid w:val="00280AD7"/>
    <w:rsid w:val="00282719"/>
    <w:rsid w:val="00285729"/>
    <w:rsid w:val="002865CE"/>
    <w:rsid w:val="00286F96"/>
    <w:rsid w:val="00291FA5"/>
    <w:rsid w:val="00292641"/>
    <w:rsid w:val="00293D26"/>
    <w:rsid w:val="00293E74"/>
    <w:rsid w:val="00296334"/>
    <w:rsid w:val="002A07A5"/>
    <w:rsid w:val="002A33D5"/>
    <w:rsid w:val="002A35FF"/>
    <w:rsid w:val="002A3BE6"/>
    <w:rsid w:val="002A4936"/>
    <w:rsid w:val="002A4FAF"/>
    <w:rsid w:val="002A7EBD"/>
    <w:rsid w:val="002B2696"/>
    <w:rsid w:val="002B31C8"/>
    <w:rsid w:val="002B3940"/>
    <w:rsid w:val="002B3D8B"/>
    <w:rsid w:val="002B5097"/>
    <w:rsid w:val="002B518A"/>
    <w:rsid w:val="002B7C8F"/>
    <w:rsid w:val="002C08FF"/>
    <w:rsid w:val="002C1D09"/>
    <w:rsid w:val="002C3489"/>
    <w:rsid w:val="002C351B"/>
    <w:rsid w:val="002C5EAE"/>
    <w:rsid w:val="002C6026"/>
    <w:rsid w:val="002D02F8"/>
    <w:rsid w:val="002D037C"/>
    <w:rsid w:val="002D1AEC"/>
    <w:rsid w:val="002D1E7D"/>
    <w:rsid w:val="002D2CB8"/>
    <w:rsid w:val="002D55A9"/>
    <w:rsid w:val="002D5735"/>
    <w:rsid w:val="002E03D1"/>
    <w:rsid w:val="002E0502"/>
    <w:rsid w:val="002E19D1"/>
    <w:rsid w:val="002E218E"/>
    <w:rsid w:val="002E3ED5"/>
    <w:rsid w:val="002E5572"/>
    <w:rsid w:val="002E6069"/>
    <w:rsid w:val="002E6C38"/>
    <w:rsid w:val="002F0E7D"/>
    <w:rsid w:val="002F1C05"/>
    <w:rsid w:val="002F1D92"/>
    <w:rsid w:val="002F49E8"/>
    <w:rsid w:val="003022A4"/>
    <w:rsid w:val="00302776"/>
    <w:rsid w:val="003039CE"/>
    <w:rsid w:val="00303E75"/>
    <w:rsid w:val="003064BF"/>
    <w:rsid w:val="00306A55"/>
    <w:rsid w:val="0031081F"/>
    <w:rsid w:val="00310AE2"/>
    <w:rsid w:val="0031143F"/>
    <w:rsid w:val="003115BB"/>
    <w:rsid w:val="003149AA"/>
    <w:rsid w:val="00314B34"/>
    <w:rsid w:val="00314BCE"/>
    <w:rsid w:val="003209DD"/>
    <w:rsid w:val="0032559A"/>
    <w:rsid w:val="003262F2"/>
    <w:rsid w:val="0033021D"/>
    <w:rsid w:val="00330D55"/>
    <w:rsid w:val="00333EA4"/>
    <w:rsid w:val="00334C45"/>
    <w:rsid w:val="00336D7C"/>
    <w:rsid w:val="003376F9"/>
    <w:rsid w:val="003402C2"/>
    <w:rsid w:val="0034303F"/>
    <w:rsid w:val="00344375"/>
    <w:rsid w:val="00345D28"/>
    <w:rsid w:val="003502C7"/>
    <w:rsid w:val="003520F1"/>
    <w:rsid w:val="00352B20"/>
    <w:rsid w:val="00352C1F"/>
    <w:rsid w:val="003573C1"/>
    <w:rsid w:val="00357704"/>
    <w:rsid w:val="00357868"/>
    <w:rsid w:val="00360E4D"/>
    <w:rsid w:val="00361111"/>
    <w:rsid w:val="00361D47"/>
    <w:rsid w:val="00363931"/>
    <w:rsid w:val="00367628"/>
    <w:rsid w:val="003708A3"/>
    <w:rsid w:val="00370982"/>
    <w:rsid w:val="003762AF"/>
    <w:rsid w:val="00377028"/>
    <w:rsid w:val="00384819"/>
    <w:rsid w:val="00390ED6"/>
    <w:rsid w:val="00391EB8"/>
    <w:rsid w:val="00392072"/>
    <w:rsid w:val="00393047"/>
    <w:rsid w:val="00393178"/>
    <w:rsid w:val="00394897"/>
    <w:rsid w:val="00397885"/>
    <w:rsid w:val="003978E0"/>
    <w:rsid w:val="003A065C"/>
    <w:rsid w:val="003A0C69"/>
    <w:rsid w:val="003A155A"/>
    <w:rsid w:val="003A29B5"/>
    <w:rsid w:val="003A2D14"/>
    <w:rsid w:val="003A3D61"/>
    <w:rsid w:val="003A4DCE"/>
    <w:rsid w:val="003A5EE1"/>
    <w:rsid w:val="003A7CC8"/>
    <w:rsid w:val="003B1920"/>
    <w:rsid w:val="003B2CDD"/>
    <w:rsid w:val="003B3232"/>
    <w:rsid w:val="003B442B"/>
    <w:rsid w:val="003B473C"/>
    <w:rsid w:val="003B47EB"/>
    <w:rsid w:val="003C0E58"/>
    <w:rsid w:val="003C342F"/>
    <w:rsid w:val="003C4C3F"/>
    <w:rsid w:val="003C53B5"/>
    <w:rsid w:val="003D14C7"/>
    <w:rsid w:val="003D1A0B"/>
    <w:rsid w:val="003D241E"/>
    <w:rsid w:val="003E00E7"/>
    <w:rsid w:val="003E08EC"/>
    <w:rsid w:val="003E1C4B"/>
    <w:rsid w:val="003E2EA2"/>
    <w:rsid w:val="003E526D"/>
    <w:rsid w:val="003E5CDE"/>
    <w:rsid w:val="003F0B22"/>
    <w:rsid w:val="003F123E"/>
    <w:rsid w:val="003F6D25"/>
    <w:rsid w:val="003F6ED7"/>
    <w:rsid w:val="0040333D"/>
    <w:rsid w:val="00404EF5"/>
    <w:rsid w:val="00411767"/>
    <w:rsid w:val="00411D8E"/>
    <w:rsid w:val="00412166"/>
    <w:rsid w:val="0041475C"/>
    <w:rsid w:val="0041507D"/>
    <w:rsid w:val="00416B75"/>
    <w:rsid w:val="00416F7B"/>
    <w:rsid w:val="0041715D"/>
    <w:rsid w:val="00420377"/>
    <w:rsid w:val="004237AA"/>
    <w:rsid w:val="0042657A"/>
    <w:rsid w:val="0042713D"/>
    <w:rsid w:val="00427659"/>
    <w:rsid w:val="00427DD0"/>
    <w:rsid w:val="004309AD"/>
    <w:rsid w:val="0043116E"/>
    <w:rsid w:val="0043386E"/>
    <w:rsid w:val="00433E34"/>
    <w:rsid w:val="00434707"/>
    <w:rsid w:val="00435E50"/>
    <w:rsid w:val="004361D1"/>
    <w:rsid w:val="004402B8"/>
    <w:rsid w:val="00440FBE"/>
    <w:rsid w:val="00447FC9"/>
    <w:rsid w:val="004566D1"/>
    <w:rsid w:val="004600B1"/>
    <w:rsid w:val="00460F3C"/>
    <w:rsid w:val="00461A8C"/>
    <w:rsid w:val="00461AF2"/>
    <w:rsid w:val="00462C7C"/>
    <w:rsid w:val="00462F88"/>
    <w:rsid w:val="00463770"/>
    <w:rsid w:val="004639FE"/>
    <w:rsid w:val="00463E3A"/>
    <w:rsid w:val="00470555"/>
    <w:rsid w:val="00470673"/>
    <w:rsid w:val="00471E2A"/>
    <w:rsid w:val="00471FC9"/>
    <w:rsid w:val="00473FC6"/>
    <w:rsid w:val="0047443D"/>
    <w:rsid w:val="00474F83"/>
    <w:rsid w:val="004751A1"/>
    <w:rsid w:val="00476DC2"/>
    <w:rsid w:val="00480C09"/>
    <w:rsid w:val="00482B9A"/>
    <w:rsid w:val="004840CB"/>
    <w:rsid w:val="00485B63"/>
    <w:rsid w:val="00490EC4"/>
    <w:rsid w:val="00494771"/>
    <w:rsid w:val="004951DA"/>
    <w:rsid w:val="00495816"/>
    <w:rsid w:val="004A0D48"/>
    <w:rsid w:val="004A1C89"/>
    <w:rsid w:val="004A1E83"/>
    <w:rsid w:val="004A32D3"/>
    <w:rsid w:val="004A488E"/>
    <w:rsid w:val="004A6E52"/>
    <w:rsid w:val="004A7637"/>
    <w:rsid w:val="004B23BC"/>
    <w:rsid w:val="004B250F"/>
    <w:rsid w:val="004B25F0"/>
    <w:rsid w:val="004B34A8"/>
    <w:rsid w:val="004B36C8"/>
    <w:rsid w:val="004B4312"/>
    <w:rsid w:val="004C248A"/>
    <w:rsid w:val="004C24BE"/>
    <w:rsid w:val="004C24C1"/>
    <w:rsid w:val="004C2B49"/>
    <w:rsid w:val="004C5457"/>
    <w:rsid w:val="004C6665"/>
    <w:rsid w:val="004C7280"/>
    <w:rsid w:val="004D1A28"/>
    <w:rsid w:val="004D1BB5"/>
    <w:rsid w:val="004D23D7"/>
    <w:rsid w:val="004D3617"/>
    <w:rsid w:val="004D3834"/>
    <w:rsid w:val="004D39DC"/>
    <w:rsid w:val="004D78EA"/>
    <w:rsid w:val="004D7DE1"/>
    <w:rsid w:val="004E0803"/>
    <w:rsid w:val="004E0B6E"/>
    <w:rsid w:val="004E5533"/>
    <w:rsid w:val="004E7361"/>
    <w:rsid w:val="004F1C88"/>
    <w:rsid w:val="004F1F68"/>
    <w:rsid w:val="004F2EDC"/>
    <w:rsid w:val="004F4365"/>
    <w:rsid w:val="004F4628"/>
    <w:rsid w:val="004F466D"/>
    <w:rsid w:val="004F46F3"/>
    <w:rsid w:val="004F5020"/>
    <w:rsid w:val="004F714F"/>
    <w:rsid w:val="00502BDC"/>
    <w:rsid w:val="00503631"/>
    <w:rsid w:val="00503B5A"/>
    <w:rsid w:val="0050776C"/>
    <w:rsid w:val="005101EB"/>
    <w:rsid w:val="005131EE"/>
    <w:rsid w:val="0051525D"/>
    <w:rsid w:val="00522461"/>
    <w:rsid w:val="00522C23"/>
    <w:rsid w:val="00523657"/>
    <w:rsid w:val="005238F0"/>
    <w:rsid w:val="00525168"/>
    <w:rsid w:val="005266EA"/>
    <w:rsid w:val="005332CF"/>
    <w:rsid w:val="005334D2"/>
    <w:rsid w:val="00533AC7"/>
    <w:rsid w:val="005358B4"/>
    <w:rsid w:val="005364DF"/>
    <w:rsid w:val="005374D8"/>
    <w:rsid w:val="00540543"/>
    <w:rsid w:val="00541BF1"/>
    <w:rsid w:val="00542D0D"/>
    <w:rsid w:val="00543262"/>
    <w:rsid w:val="00544939"/>
    <w:rsid w:val="0054494F"/>
    <w:rsid w:val="00544BBB"/>
    <w:rsid w:val="00544C5D"/>
    <w:rsid w:val="00544F32"/>
    <w:rsid w:val="005473FB"/>
    <w:rsid w:val="00550B4B"/>
    <w:rsid w:val="00551833"/>
    <w:rsid w:val="00552FAA"/>
    <w:rsid w:val="00556448"/>
    <w:rsid w:val="005570A0"/>
    <w:rsid w:val="0056132F"/>
    <w:rsid w:val="00561CD5"/>
    <w:rsid w:val="00562F6D"/>
    <w:rsid w:val="0056348F"/>
    <w:rsid w:val="00564A1E"/>
    <w:rsid w:val="00567453"/>
    <w:rsid w:val="005707B3"/>
    <w:rsid w:val="00573086"/>
    <w:rsid w:val="005731FF"/>
    <w:rsid w:val="00574A7E"/>
    <w:rsid w:val="00575ED1"/>
    <w:rsid w:val="00576054"/>
    <w:rsid w:val="005779B1"/>
    <w:rsid w:val="00585BF0"/>
    <w:rsid w:val="00585C57"/>
    <w:rsid w:val="00587ED1"/>
    <w:rsid w:val="005918BB"/>
    <w:rsid w:val="00591AE8"/>
    <w:rsid w:val="00594663"/>
    <w:rsid w:val="00594E9C"/>
    <w:rsid w:val="00597F75"/>
    <w:rsid w:val="005A0FCF"/>
    <w:rsid w:val="005A22EC"/>
    <w:rsid w:val="005A2B67"/>
    <w:rsid w:val="005A2FA0"/>
    <w:rsid w:val="005A3C97"/>
    <w:rsid w:val="005A4AEB"/>
    <w:rsid w:val="005A5372"/>
    <w:rsid w:val="005A62DC"/>
    <w:rsid w:val="005A7226"/>
    <w:rsid w:val="005A7545"/>
    <w:rsid w:val="005A765B"/>
    <w:rsid w:val="005B15AC"/>
    <w:rsid w:val="005B2449"/>
    <w:rsid w:val="005B2653"/>
    <w:rsid w:val="005B290A"/>
    <w:rsid w:val="005B2D3B"/>
    <w:rsid w:val="005B36BC"/>
    <w:rsid w:val="005B3A3F"/>
    <w:rsid w:val="005B50D9"/>
    <w:rsid w:val="005B715A"/>
    <w:rsid w:val="005C2B49"/>
    <w:rsid w:val="005C2F36"/>
    <w:rsid w:val="005C3137"/>
    <w:rsid w:val="005C3F20"/>
    <w:rsid w:val="005C6248"/>
    <w:rsid w:val="005C6D92"/>
    <w:rsid w:val="005C6E25"/>
    <w:rsid w:val="005C6EBA"/>
    <w:rsid w:val="005C72BE"/>
    <w:rsid w:val="005C763D"/>
    <w:rsid w:val="005D05D5"/>
    <w:rsid w:val="005D0E45"/>
    <w:rsid w:val="005D2872"/>
    <w:rsid w:val="005D5485"/>
    <w:rsid w:val="005D769E"/>
    <w:rsid w:val="005E1111"/>
    <w:rsid w:val="005E1816"/>
    <w:rsid w:val="005E1B37"/>
    <w:rsid w:val="005E2333"/>
    <w:rsid w:val="005E3003"/>
    <w:rsid w:val="005E476B"/>
    <w:rsid w:val="005E5BCA"/>
    <w:rsid w:val="005E5E21"/>
    <w:rsid w:val="005E7C57"/>
    <w:rsid w:val="005E7C74"/>
    <w:rsid w:val="005F03B5"/>
    <w:rsid w:val="005F0528"/>
    <w:rsid w:val="005F0991"/>
    <w:rsid w:val="005F219C"/>
    <w:rsid w:val="00600EDF"/>
    <w:rsid w:val="00602387"/>
    <w:rsid w:val="00603528"/>
    <w:rsid w:val="00605D86"/>
    <w:rsid w:val="00605DD6"/>
    <w:rsid w:val="00610169"/>
    <w:rsid w:val="006107E2"/>
    <w:rsid w:val="00611521"/>
    <w:rsid w:val="00612DFA"/>
    <w:rsid w:val="00613CA0"/>
    <w:rsid w:val="00623506"/>
    <w:rsid w:val="00624289"/>
    <w:rsid w:val="00632E89"/>
    <w:rsid w:val="0063312F"/>
    <w:rsid w:val="00633C5B"/>
    <w:rsid w:val="0063519A"/>
    <w:rsid w:val="0063566B"/>
    <w:rsid w:val="0063603B"/>
    <w:rsid w:val="00642460"/>
    <w:rsid w:val="0064266C"/>
    <w:rsid w:val="00642B10"/>
    <w:rsid w:val="006436F0"/>
    <w:rsid w:val="00643768"/>
    <w:rsid w:val="00644BE9"/>
    <w:rsid w:val="006477B2"/>
    <w:rsid w:val="006509E6"/>
    <w:rsid w:val="006544B2"/>
    <w:rsid w:val="00660A7C"/>
    <w:rsid w:val="00661FAD"/>
    <w:rsid w:val="00665404"/>
    <w:rsid w:val="006661E0"/>
    <w:rsid w:val="006662A6"/>
    <w:rsid w:val="00666DC0"/>
    <w:rsid w:val="00667383"/>
    <w:rsid w:val="006709BA"/>
    <w:rsid w:val="0067138B"/>
    <w:rsid w:val="00671D2F"/>
    <w:rsid w:val="00674F4E"/>
    <w:rsid w:val="00676DE6"/>
    <w:rsid w:val="0068049F"/>
    <w:rsid w:val="006809F2"/>
    <w:rsid w:val="00682CDF"/>
    <w:rsid w:val="00683A78"/>
    <w:rsid w:val="00683D7E"/>
    <w:rsid w:val="00685184"/>
    <w:rsid w:val="00687AD6"/>
    <w:rsid w:val="00687D0C"/>
    <w:rsid w:val="006905E0"/>
    <w:rsid w:val="00692A82"/>
    <w:rsid w:val="00693094"/>
    <w:rsid w:val="00694427"/>
    <w:rsid w:val="0069612C"/>
    <w:rsid w:val="006A0664"/>
    <w:rsid w:val="006A2114"/>
    <w:rsid w:val="006B0A53"/>
    <w:rsid w:val="006B0B49"/>
    <w:rsid w:val="006B355B"/>
    <w:rsid w:val="006B3632"/>
    <w:rsid w:val="006B3E1B"/>
    <w:rsid w:val="006B460B"/>
    <w:rsid w:val="006B4FA1"/>
    <w:rsid w:val="006B6523"/>
    <w:rsid w:val="006B7552"/>
    <w:rsid w:val="006C38D5"/>
    <w:rsid w:val="006C39C9"/>
    <w:rsid w:val="006C3CC8"/>
    <w:rsid w:val="006C5252"/>
    <w:rsid w:val="006C6D85"/>
    <w:rsid w:val="006C754E"/>
    <w:rsid w:val="006D1810"/>
    <w:rsid w:val="006D1B32"/>
    <w:rsid w:val="006D2AF4"/>
    <w:rsid w:val="006D43BA"/>
    <w:rsid w:val="006D4852"/>
    <w:rsid w:val="006D5390"/>
    <w:rsid w:val="006D773D"/>
    <w:rsid w:val="006E1860"/>
    <w:rsid w:val="006E22C2"/>
    <w:rsid w:val="006E4E1A"/>
    <w:rsid w:val="006E65DD"/>
    <w:rsid w:val="006E6B64"/>
    <w:rsid w:val="006E705D"/>
    <w:rsid w:val="006E7EB7"/>
    <w:rsid w:val="006F0DE4"/>
    <w:rsid w:val="006F1334"/>
    <w:rsid w:val="006F2C8E"/>
    <w:rsid w:val="006F3589"/>
    <w:rsid w:val="006F38D5"/>
    <w:rsid w:val="006F3E0E"/>
    <w:rsid w:val="006F5793"/>
    <w:rsid w:val="007003E6"/>
    <w:rsid w:val="00700628"/>
    <w:rsid w:val="00701F01"/>
    <w:rsid w:val="00706EAC"/>
    <w:rsid w:val="00707CC4"/>
    <w:rsid w:val="007102BE"/>
    <w:rsid w:val="00710E01"/>
    <w:rsid w:val="007112FC"/>
    <w:rsid w:val="007119EE"/>
    <w:rsid w:val="00711BD8"/>
    <w:rsid w:val="00713860"/>
    <w:rsid w:val="007144AD"/>
    <w:rsid w:val="00716195"/>
    <w:rsid w:val="00720101"/>
    <w:rsid w:val="00720A51"/>
    <w:rsid w:val="007226B2"/>
    <w:rsid w:val="00722835"/>
    <w:rsid w:val="00722A05"/>
    <w:rsid w:val="00723A4A"/>
    <w:rsid w:val="00723AD4"/>
    <w:rsid w:val="00726A23"/>
    <w:rsid w:val="0072759B"/>
    <w:rsid w:val="00727ADE"/>
    <w:rsid w:val="00730CAC"/>
    <w:rsid w:val="00735FAB"/>
    <w:rsid w:val="00741551"/>
    <w:rsid w:val="0074369A"/>
    <w:rsid w:val="00744DC7"/>
    <w:rsid w:val="00746C0F"/>
    <w:rsid w:val="0075339C"/>
    <w:rsid w:val="007551E4"/>
    <w:rsid w:val="00755F44"/>
    <w:rsid w:val="00757026"/>
    <w:rsid w:val="0075790C"/>
    <w:rsid w:val="0076133E"/>
    <w:rsid w:val="00763675"/>
    <w:rsid w:val="00763C0A"/>
    <w:rsid w:val="00764212"/>
    <w:rsid w:val="00766801"/>
    <w:rsid w:val="00773DA8"/>
    <w:rsid w:val="00774A89"/>
    <w:rsid w:val="007764CF"/>
    <w:rsid w:val="007767B8"/>
    <w:rsid w:val="0077696C"/>
    <w:rsid w:val="00780CDE"/>
    <w:rsid w:val="0078194E"/>
    <w:rsid w:val="00783795"/>
    <w:rsid w:val="00784843"/>
    <w:rsid w:val="007852F3"/>
    <w:rsid w:val="007861FC"/>
    <w:rsid w:val="0078637F"/>
    <w:rsid w:val="00786B8C"/>
    <w:rsid w:val="00790700"/>
    <w:rsid w:val="0079164C"/>
    <w:rsid w:val="007919BB"/>
    <w:rsid w:val="00792AA9"/>
    <w:rsid w:val="007932D2"/>
    <w:rsid w:val="007A4493"/>
    <w:rsid w:val="007A44E8"/>
    <w:rsid w:val="007B091E"/>
    <w:rsid w:val="007B0EA9"/>
    <w:rsid w:val="007B2E49"/>
    <w:rsid w:val="007B44FE"/>
    <w:rsid w:val="007B4C22"/>
    <w:rsid w:val="007B6AEA"/>
    <w:rsid w:val="007C00F2"/>
    <w:rsid w:val="007C0582"/>
    <w:rsid w:val="007C0A79"/>
    <w:rsid w:val="007C4630"/>
    <w:rsid w:val="007C4CA6"/>
    <w:rsid w:val="007C5715"/>
    <w:rsid w:val="007C5A11"/>
    <w:rsid w:val="007D076E"/>
    <w:rsid w:val="007D0850"/>
    <w:rsid w:val="007D23FF"/>
    <w:rsid w:val="007D30A7"/>
    <w:rsid w:val="007D3496"/>
    <w:rsid w:val="007D4CDA"/>
    <w:rsid w:val="007D4F96"/>
    <w:rsid w:val="007D5521"/>
    <w:rsid w:val="007D6B50"/>
    <w:rsid w:val="007D728F"/>
    <w:rsid w:val="007D7B82"/>
    <w:rsid w:val="007E3BE8"/>
    <w:rsid w:val="007E4424"/>
    <w:rsid w:val="007E4D23"/>
    <w:rsid w:val="007E5256"/>
    <w:rsid w:val="007E55B7"/>
    <w:rsid w:val="007E7104"/>
    <w:rsid w:val="007F2827"/>
    <w:rsid w:val="007F5004"/>
    <w:rsid w:val="007F55D0"/>
    <w:rsid w:val="007F561F"/>
    <w:rsid w:val="007F6457"/>
    <w:rsid w:val="007F775D"/>
    <w:rsid w:val="008008BF"/>
    <w:rsid w:val="008008DD"/>
    <w:rsid w:val="00800A74"/>
    <w:rsid w:val="00801E22"/>
    <w:rsid w:val="008022AA"/>
    <w:rsid w:val="00805709"/>
    <w:rsid w:val="00805E63"/>
    <w:rsid w:val="008064D5"/>
    <w:rsid w:val="00810304"/>
    <w:rsid w:val="0081796A"/>
    <w:rsid w:val="00820233"/>
    <w:rsid w:val="0082335C"/>
    <w:rsid w:val="0082505E"/>
    <w:rsid w:val="0082668D"/>
    <w:rsid w:val="00826800"/>
    <w:rsid w:val="00827B0D"/>
    <w:rsid w:val="00827D9A"/>
    <w:rsid w:val="00834366"/>
    <w:rsid w:val="008344D2"/>
    <w:rsid w:val="008348BF"/>
    <w:rsid w:val="00834B13"/>
    <w:rsid w:val="00834F9C"/>
    <w:rsid w:val="00835713"/>
    <w:rsid w:val="00835AA7"/>
    <w:rsid w:val="008402EB"/>
    <w:rsid w:val="008404F0"/>
    <w:rsid w:val="00842C52"/>
    <w:rsid w:val="00843404"/>
    <w:rsid w:val="00843DBB"/>
    <w:rsid w:val="00844862"/>
    <w:rsid w:val="00844891"/>
    <w:rsid w:val="008456F1"/>
    <w:rsid w:val="008463D3"/>
    <w:rsid w:val="00847FC2"/>
    <w:rsid w:val="008509D4"/>
    <w:rsid w:val="0085194E"/>
    <w:rsid w:val="00851A02"/>
    <w:rsid w:val="008522B1"/>
    <w:rsid w:val="00854F30"/>
    <w:rsid w:val="00856317"/>
    <w:rsid w:val="0085678F"/>
    <w:rsid w:val="008568F8"/>
    <w:rsid w:val="00857D8F"/>
    <w:rsid w:val="00861868"/>
    <w:rsid w:val="008620A3"/>
    <w:rsid w:val="00862111"/>
    <w:rsid w:val="00862228"/>
    <w:rsid w:val="008630E8"/>
    <w:rsid w:val="0086661F"/>
    <w:rsid w:val="00871892"/>
    <w:rsid w:val="008729A1"/>
    <w:rsid w:val="008746F7"/>
    <w:rsid w:val="008765D5"/>
    <w:rsid w:val="00876C90"/>
    <w:rsid w:val="0088004A"/>
    <w:rsid w:val="00880605"/>
    <w:rsid w:val="0088102D"/>
    <w:rsid w:val="008820DE"/>
    <w:rsid w:val="00882431"/>
    <w:rsid w:val="00882504"/>
    <w:rsid w:val="00882576"/>
    <w:rsid w:val="008829C4"/>
    <w:rsid w:val="008844A3"/>
    <w:rsid w:val="008906C0"/>
    <w:rsid w:val="008910A0"/>
    <w:rsid w:val="00891E76"/>
    <w:rsid w:val="00892BE9"/>
    <w:rsid w:val="0089399E"/>
    <w:rsid w:val="00893E7C"/>
    <w:rsid w:val="00894DC6"/>
    <w:rsid w:val="00895C09"/>
    <w:rsid w:val="00895C49"/>
    <w:rsid w:val="008965AE"/>
    <w:rsid w:val="008969CB"/>
    <w:rsid w:val="00896F28"/>
    <w:rsid w:val="008A05D8"/>
    <w:rsid w:val="008A189D"/>
    <w:rsid w:val="008A3146"/>
    <w:rsid w:val="008A3C93"/>
    <w:rsid w:val="008A3EF1"/>
    <w:rsid w:val="008A4281"/>
    <w:rsid w:val="008A4AC9"/>
    <w:rsid w:val="008A63A2"/>
    <w:rsid w:val="008A66D5"/>
    <w:rsid w:val="008B0A9B"/>
    <w:rsid w:val="008B0D50"/>
    <w:rsid w:val="008B4DAF"/>
    <w:rsid w:val="008B5E5C"/>
    <w:rsid w:val="008B6248"/>
    <w:rsid w:val="008B6779"/>
    <w:rsid w:val="008B6CA3"/>
    <w:rsid w:val="008B6CB1"/>
    <w:rsid w:val="008B7E01"/>
    <w:rsid w:val="008C2173"/>
    <w:rsid w:val="008C28DD"/>
    <w:rsid w:val="008C3C82"/>
    <w:rsid w:val="008C3FF8"/>
    <w:rsid w:val="008C43CE"/>
    <w:rsid w:val="008C43DD"/>
    <w:rsid w:val="008C471D"/>
    <w:rsid w:val="008C5660"/>
    <w:rsid w:val="008C6018"/>
    <w:rsid w:val="008C7B5E"/>
    <w:rsid w:val="008D23BD"/>
    <w:rsid w:val="008D3882"/>
    <w:rsid w:val="008D4AF1"/>
    <w:rsid w:val="008D53BE"/>
    <w:rsid w:val="008D5FE7"/>
    <w:rsid w:val="008E2309"/>
    <w:rsid w:val="008E3215"/>
    <w:rsid w:val="008E6273"/>
    <w:rsid w:val="008E6837"/>
    <w:rsid w:val="008E7067"/>
    <w:rsid w:val="008F0610"/>
    <w:rsid w:val="008F13D1"/>
    <w:rsid w:val="008F4CE8"/>
    <w:rsid w:val="0090018D"/>
    <w:rsid w:val="009002DA"/>
    <w:rsid w:val="00901134"/>
    <w:rsid w:val="00901CB5"/>
    <w:rsid w:val="009036CC"/>
    <w:rsid w:val="009042BC"/>
    <w:rsid w:val="009105C7"/>
    <w:rsid w:val="0091081C"/>
    <w:rsid w:val="00914A1D"/>
    <w:rsid w:val="00914DE9"/>
    <w:rsid w:val="009150F1"/>
    <w:rsid w:val="0091518E"/>
    <w:rsid w:val="0091640C"/>
    <w:rsid w:val="0092028D"/>
    <w:rsid w:val="00920837"/>
    <w:rsid w:val="00922082"/>
    <w:rsid w:val="009236AC"/>
    <w:rsid w:val="00924DF8"/>
    <w:rsid w:val="009274D0"/>
    <w:rsid w:val="00927904"/>
    <w:rsid w:val="00931796"/>
    <w:rsid w:val="00932929"/>
    <w:rsid w:val="009341C0"/>
    <w:rsid w:val="009344B6"/>
    <w:rsid w:val="00934938"/>
    <w:rsid w:val="009438F9"/>
    <w:rsid w:val="009447F0"/>
    <w:rsid w:val="009449D3"/>
    <w:rsid w:val="00946869"/>
    <w:rsid w:val="00946895"/>
    <w:rsid w:val="009476D6"/>
    <w:rsid w:val="00950667"/>
    <w:rsid w:val="00950BE4"/>
    <w:rsid w:val="00951B96"/>
    <w:rsid w:val="0095219D"/>
    <w:rsid w:val="00952CAE"/>
    <w:rsid w:val="00952FB3"/>
    <w:rsid w:val="00954E85"/>
    <w:rsid w:val="009552E4"/>
    <w:rsid w:val="00957099"/>
    <w:rsid w:val="00961944"/>
    <w:rsid w:val="0096224E"/>
    <w:rsid w:val="009668C1"/>
    <w:rsid w:val="00967D85"/>
    <w:rsid w:val="00973481"/>
    <w:rsid w:val="009761C2"/>
    <w:rsid w:val="009769E7"/>
    <w:rsid w:val="00980147"/>
    <w:rsid w:val="00981ED0"/>
    <w:rsid w:val="00983C75"/>
    <w:rsid w:val="00983C79"/>
    <w:rsid w:val="00984C6D"/>
    <w:rsid w:val="00985434"/>
    <w:rsid w:val="009859B7"/>
    <w:rsid w:val="009861F8"/>
    <w:rsid w:val="009903BB"/>
    <w:rsid w:val="0099048E"/>
    <w:rsid w:val="0099207C"/>
    <w:rsid w:val="00992678"/>
    <w:rsid w:val="00997139"/>
    <w:rsid w:val="00997BAF"/>
    <w:rsid w:val="009A07C6"/>
    <w:rsid w:val="009A1555"/>
    <w:rsid w:val="009A1A33"/>
    <w:rsid w:val="009A2602"/>
    <w:rsid w:val="009A38B2"/>
    <w:rsid w:val="009A585F"/>
    <w:rsid w:val="009A6697"/>
    <w:rsid w:val="009B0DBC"/>
    <w:rsid w:val="009C00F4"/>
    <w:rsid w:val="009C265C"/>
    <w:rsid w:val="009C4100"/>
    <w:rsid w:val="009C56BF"/>
    <w:rsid w:val="009C5F21"/>
    <w:rsid w:val="009C742B"/>
    <w:rsid w:val="009C753D"/>
    <w:rsid w:val="009D16E4"/>
    <w:rsid w:val="009D2E4D"/>
    <w:rsid w:val="009D4196"/>
    <w:rsid w:val="009D466B"/>
    <w:rsid w:val="009D470D"/>
    <w:rsid w:val="009D5A9D"/>
    <w:rsid w:val="009D6B74"/>
    <w:rsid w:val="009D7BBE"/>
    <w:rsid w:val="009E1CF5"/>
    <w:rsid w:val="009E1E45"/>
    <w:rsid w:val="009E2930"/>
    <w:rsid w:val="009E480F"/>
    <w:rsid w:val="009E488F"/>
    <w:rsid w:val="009E492D"/>
    <w:rsid w:val="009E603A"/>
    <w:rsid w:val="009E69EE"/>
    <w:rsid w:val="009E7814"/>
    <w:rsid w:val="009E7E58"/>
    <w:rsid w:val="009F0C48"/>
    <w:rsid w:val="009F1F0B"/>
    <w:rsid w:val="009F6297"/>
    <w:rsid w:val="009F7C5C"/>
    <w:rsid w:val="00A019F8"/>
    <w:rsid w:val="00A02900"/>
    <w:rsid w:val="00A042F7"/>
    <w:rsid w:val="00A110A4"/>
    <w:rsid w:val="00A11131"/>
    <w:rsid w:val="00A118F9"/>
    <w:rsid w:val="00A12633"/>
    <w:rsid w:val="00A17578"/>
    <w:rsid w:val="00A211D8"/>
    <w:rsid w:val="00A22A0D"/>
    <w:rsid w:val="00A245FE"/>
    <w:rsid w:val="00A24E12"/>
    <w:rsid w:val="00A25231"/>
    <w:rsid w:val="00A27FA8"/>
    <w:rsid w:val="00A30D78"/>
    <w:rsid w:val="00A33CFB"/>
    <w:rsid w:val="00A34039"/>
    <w:rsid w:val="00A34939"/>
    <w:rsid w:val="00A3546D"/>
    <w:rsid w:val="00A3577C"/>
    <w:rsid w:val="00A40AC8"/>
    <w:rsid w:val="00A425E6"/>
    <w:rsid w:val="00A429FE"/>
    <w:rsid w:val="00A43B1F"/>
    <w:rsid w:val="00A44AAA"/>
    <w:rsid w:val="00A44FE9"/>
    <w:rsid w:val="00A45207"/>
    <w:rsid w:val="00A462C2"/>
    <w:rsid w:val="00A4753C"/>
    <w:rsid w:val="00A50A23"/>
    <w:rsid w:val="00A50FAD"/>
    <w:rsid w:val="00A5426C"/>
    <w:rsid w:val="00A55B5C"/>
    <w:rsid w:val="00A57F7B"/>
    <w:rsid w:val="00A61099"/>
    <w:rsid w:val="00A62699"/>
    <w:rsid w:val="00A64E5A"/>
    <w:rsid w:val="00A6541E"/>
    <w:rsid w:val="00A6635F"/>
    <w:rsid w:val="00A668B4"/>
    <w:rsid w:val="00A731F1"/>
    <w:rsid w:val="00A7423A"/>
    <w:rsid w:val="00A7738B"/>
    <w:rsid w:val="00A77935"/>
    <w:rsid w:val="00A77E9F"/>
    <w:rsid w:val="00A81C6C"/>
    <w:rsid w:val="00A81FAF"/>
    <w:rsid w:val="00A8230F"/>
    <w:rsid w:val="00A82516"/>
    <w:rsid w:val="00A827FE"/>
    <w:rsid w:val="00A836E2"/>
    <w:rsid w:val="00A85958"/>
    <w:rsid w:val="00A868AB"/>
    <w:rsid w:val="00A86E45"/>
    <w:rsid w:val="00A90256"/>
    <w:rsid w:val="00A92491"/>
    <w:rsid w:val="00A95A6C"/>
    <w:rsid w:val="00A97784"/>
    <w:rsid w:val="00A97C7E"/>
    <w:rsid w:val="00AA0C0A"/>
    <w:rsid w:val="00AA189E"/>
    <w:rsid w:val="00AA18D0"/>
    <w:rsid w:val="00AA216B"/>
    <w:rsid w:val="00AA28BB"/>
    <w:rsid w:val="00AA3D1D"/>
    <w:rsid w:val="00AA4AE5"/>
    <w:rsid w:val="00AA5024"/>
    <w:rsid w:val="00AB652A"/>
    <w:rsid w:val="00AC14BE"/>
    <w:rsid w:val="00AC440C"/>
    <w:rsid w:val="00AC7272"/>
    <w:rsid w:val="00AC7EC3"/>
    <w:rsid w:val="00AD1116"/>
    <w:rsid w:val="00AD18E0"/>
    <w:rsid w:val="00AD4CB9"/>
    <w:rsid w:val="00AD687E"/>
    <w:rsid w:val="00AD6BFC"/>
    <w:rsid w:val="00AE12FC"/>
    <w:rsid w:val="00AE221C"/>
    <w:rsid w:val="00AE22E4"/>
    <w:rsid w:val="00AE64F7"/>
    <w:rsid w:val="00AE7BB6"/>
    <w:rsid w:val="00AF26FF"/>
    <w:rsid w:val="00AF3E1F"/>
    <w:rsid w:val="00AF5B74"/>
    <w:rsid w:val="00AF5C04"/>
    <w:rsid w:val="00AF5FDD"/>
    <w:rsid w:val="00AF701C"/>
    <w:rsid w:val="00AF736E"/>
    <w:rsid w:val="00AF76EA"/>
    <w:rsid w:val="00AF7CF5"/>
    <w:rsid w:val="00B0031C"/>
    <w:rsid w:val="00B02E20"/>
    <w:rsid w:val="00B041D0"/>
    <w:rsid w:val="00B04AD5"/>
    <w:rsid w:val="00B04C06"/>
    <w:rsid w:val="00B10843"/>
    <w:rsid w:val="00B10FB3"/>
    <w:rsid w:val="00B11031"/>
    <w:rsid w:val="00B11C1D"/>
    <w:rsid w:val="00B12FD4"/>
    <w:rsid w:val="00B1603B"/>
    <w:rsid w:val="00B16F8A"/>
    <w:rsid w:val="00B1757A"/>
    <w:rsid w:val="00B17CDE"/>
    <w:rsid w:val="00B202DB"/>
    <w:rsid w:val="00B2106C"/>
    <w:rsid w:val="00B21BBB"/>
    <w:rsid w:val="00B220B9"/>
    <w:rsid w:val="00B2281B"/>
    <w:rsid w:val="00B2315C"/>
    <w:rsid w:val="00B241B0"/>
    <w:rsid w:val="00B250E5"/>
    <w:rsid w:val="00B258E8"/>
    <w:rsid w:val="00B259FB"/>
    <w:rsid w:val="00B27323"/>
    <w:rsid w:val="00B301CA"/>
    <w:rsid w:val="00B346F5"/>
    <w:rsid w:val="00B34FAE"/>
    <w:rsid w:val="00B377D0"/>
    <w:rsid w:val="00B37E1A"/>
    <w:rsid w:val="00B41056"/>
    <w:rsid w:val="00B42F41"/>
    <w:rsid w:val="00B44863"/>
    <w:rsid w:val="00B44D87"/>
    <w:rsid w:val="00B44E31"/>
    <w:rsid w:val="00B45562"/>
    <w:rsid w:val="00B4641B"/>
    <w:rsid w:val="00B4754A"/>
    <w:rsid w:val="00B475E4"/>
    <w:rsid w:val="00B50FCE"/>
    <w:rsid w:val="00B538CD"/>
    <w:rsid w:val="00B53C7A"/>
    <w:rsid w:val="00B53F17"/>
    <w:rsid w:val="00B57A28"/>
    <w:rsid w:val="00B600FE"/>
    <w:rsid w:val="00B62E2A"/>
    <w:rsid w:val="00B6306B"/>
    <w:rsid w:val="00B645FA"/>
    <w:rsid w:val="00B64BFE"/>
    <w:rsid w:val="00B657E3"/>
    <w:rsid w:val="00B708DE"/>
    <w:rsid w:val="00B70EFB"/>
    <w:rsid w:val="00B74024"/>
    <w:rsid w:val="00B759C2"/>
    <w:rsid w:val="00B832F9"/>
    <w:rsid w:val="00B84DE7"/>
    <w:rsid w:val="00B86552"/>
    <w:rsid w:val="00B872EE"/>
    <w:rsid w:val="00B90604"/>
    <w:rsid w:val="00B906F4"/>
    <w:rsid w:val="00B92547"/>
    <w:rsid w:val="00B93910"/>
    <w:rsid w:val="00B947DE"/>
    <w:rsid w:val="00B953D9"/>
    <w:rsid w:val="00BA23B4"/>
    <w:rsid w:val="00BA29E6"/>
    <w:rsid w:val="00BA6B9D"/>
    <w:rsid w:val="00BB1529"/>
    <w:rsid w:val="00BB2FFC"/>
    <w:rsid w:val="00BB47FA"/>
    <w:rsid w:val="00BB5692"/>
    <w:rsid w:val="00BB7B3E"/>
    <w:rsid w:val="00BC0024"/>
    <w:rsid w:val="00BC01ED"/>
    <w:rsid w:val="00BC119D"/>
    <w:rsid w:val="00BC1B52"/>
    <w:rsid w:val="00BC1C49"/>
    <w:rsid w:val="00BC4B23"/>
    <w:rsid w:val="00BC5B07"/>
    <w:rsid w:val="00BC5B35"/>
    <w:rsid w:val="00BD3BC6"/>
    <w:rsid w:val="00BD4088"/>
    <w:rsid w:val="00BD50AB"/>
    <w:rsid w:val="00BD667C"/>
    <w:rsid w:val="00BD6723"/>
    <w:rsid w:val="00BD6AB4"/>
    <w:rsid w:val="00BE2217"/>
    <w:rsid w:val="00BE3E1D"/>
    <w:rsid w:val="00BE4B20"/>
    <w:rsid w:val="00BE6ECD"/>
    <w:rsid w:val="00BF1E7B"/>
    <w:rsid w:val="00BF49AA"/>
    <w:rsid w:val="00BF4B4C"/>
    <w:rsid w:val="00BF525E"/>
    <w:rsid w:val="00BF58B7"/>
    <w:rsid w:val="00BF6818"/>
    <w:rsid w:val="00BF6F5F"/>
    <w:rsid w:val="00BF7515"/>
    <w:rsid w:val="00BF760D"/>
    <w:rsid w:val="00BF7B53"/>
    <w:rsid w:val="00C02C1A"/>
    <w:rsid w:val="00C03915"/>
    <w:rsid w:val="00C039DA"/>
    <w:rsid w:val="00C03F83"/>
    <w:rsid w:val="00C07C9C"/>
    <w:rsid w:val="00C10F19"/>
    <w:rsid w:val="00C11B44"/>
    <w:rsid w:val="00C12056"/>
    <w:rsid w:val="00C127E0"/>
    <w:rsid w:val="00C14418"/>
    <w:rsid w:val="00C16DFC"/>
    <w:rsid w:val="00C206BB"/>
    <w:rsid w:val="00C20F1C"/>
    <w:rsid w:val="00C2250B"/>
    <w:rsid w:val="00C232AC"/>
    <w:rsid w:val="00C240D2"/>
    <w:rsid w:val="00C272B0"/>
    <w:rsid w:val="00C310F8"/>
    <w:rsid w:val="00C31820"/>
    <w:rsid w:val="00C339BF"/>
    <w:rsid w:val="00C33A29"/>
    <w:rsid w:val="00C3414D"/>
    <w:rsid w:val="00C3550E"/>
    <w:rsid w:val="00C37B43"/>
    <w:rsid w:val="00C400EF"/>
    <w:rsid w:val="00C40403"/>
    <w:rsid w:val="00C40618"/>
    <w:rsid w:val="00C411C6"/>
    <w:rsid w:val="00C41368"/>
    <w:rsid w:val="00C42427"/>
    <w:rsid w:val="00C42521"/>
    <w:rsid w:val="00C44526"/>
    <w:rsid w:val="00C449F0"/>
    <w:rsid w:val="00C465A2"/>
    <w:rsid w:val="00C46F49"/>
    <w:rsid w:val="00C4771B"/>
    <w:rsid w:val="00C51A28"/>
    <w:rsid w:val="00C52C34"/>
    <w:rsid w:val="00C53FEE"/>
    <w:rsid w:val="00C634D3"/>
    <w:rsid w:val="00C65DCD"/>
    <w:rsid w:val="00C7121B"/>
    <w:rsid w:val="00C71FC4"/>
    <w:rsid w:val="00C72086"/>
    <w:rsid w:val="00C7684E"/>
    <w:rsid w:val="00C77374"/>
    <w:rsid w:val="00C80468"/>
    <w:rsid w:val="00C81E06"/>
    <w:rsid w:val="00C8493D"/>
    <w:rsid w:val="00C85914"/>
    <w:rsid w:val="00C9079C"/>
    <w:rsid w:val="00C964BC"/>
    <w:rsid w:val="00C96EA1"/>
    <w:rsid w:val="00C97B47"/>
    <w:rsid w:val="00CA0978"/>
    <w:rsid w:val="00CA28F9"/>
    <w:rsid w:val="00CA3262"/>
    <w:rsid w:val="00CA4593"/>
    <w:rsid w:val="00CB0941"/>
    <w:rsid w:val="00CB11FE"/>
    <w:rsid w:val="00CB1947"/>
    <w:rsid w:val="00CB4DCA"/>
    <w:rsid w:val="00CB53E6"/>
    <w:rsid w:val="00CB680A"/>
    <w:rsid w:val="00CC1FFE"/>
    <w:rsid w:val="00CC2E1C"/>
    <w:rsid w:val="00CC3F48"/>
    <w:rsid w:val="00CC3F85"/>
    <w:rsid w:val="00CC5A1E"/>
    <w:rsid w:val="00CC726B"/>
    <w:rsid w:val="00CC74C2"/>
    <w:rsid w:val="00CD22C9"/>
    <w:rsid w:val="00CD3BD2"/>
    <w:rsid w:val="00CD77B8"/>
    <w:rsid w:val="00CE018E"/>
    <w:rsid w:val="00CE043C"/>
    <w:rsid w:val="00CE07C9"/>
    <w:rsid w:val="00CE1190"/>
    <w:rsid w:val="00CE2B7B"/>
    <w:rsid w:val="00CE329A"/>
    <w:rsid w:val="00CE3398"/>
    <w:rsid w:val="00CE39CA"/>
    <w:rsid w:val="00CF0D56"/>
    <w:rsid w:val="00CF0E43"/>
    <w:rsid w:val="00CF1454"/>
    <w:rsid w:val="00CF17EE"/>
    <w:rsid w:val="00CF2591"/>
    <w:rsid w:val="00CF6AC3"/>
    <w:rsid w:val="00CF72C0"/>
    <w:rsid w:val="00CF7BD4"/>
    <w:rsid w:val="00D00B16"/>
    <w:rsid w:val="00D0151C"/>
    <w:rsid w:val="00D02F7A"/>
    <w:rsid w:val="00D03F5D"/>
    <w:rsid w:val="00D04DD4"/>
    <w:rsid w:val="00D05209"/>
    <w:rsid w:val="00D053AD"/>
    <w:rsid w:val="00D062DC"/>
    <w:rsid w:val="00D07EDE"/>
    <w:rsid w:val="00D07EE6"/>
    <w:rsid w:val="00D11F6C"/>
    <w:rsid w:val="00D12AEB"/>
    <w:rsid w:val="00D13ABF"/>
    <w:rsid w:val="00D146D8"/>
    <w:rsid w:val="00D164E7"/>
    <w:rsid w:val="00D1782D"/>
    <w:rsid w:val="00D2204B"/>
    <w:rsid w:val="00D25DB2"/>
    <w:rsid w:val="00D26999"/>
    <w:rsid w:val="00D30E59"/>
    <w:rsid w:val="00D313F5"/>
    <w:rsid w:val="00D314CC"/>
    <w:rsid w:val="00D32038"/>
    <w:rsid w:val="00D32485"/>
    <w:rsid w:val="00D32D6E"/>
    <w:rsid w:val="00D3357F"/>
    <w:rsid w:val="00D359F2"/>
    <w:rsid w:val="00D35DFE"/>
    <w:rsid w:val="00D40A5C"/>
    <w:rsid w:val="00D424DE"/>
    <w:rsid w:val="00D44081"/>
    <w:rsid w:val="00D47E15"/>
    <w:rsid w:val="00D529BC"/>
    <w:rsid w:val="00D55878"/>
    <w:rsid w:val="00D601EA"/>
    <w:rsid w:val="00D60C62"/>
    <w:rsid w:val="00D61FFA"/>
    <w:rsid w:val="00D62E68"/>
    <w:rsid w:val="00D65EA2"/>
    <w:rsid w:val="00D66804"/>
    <w:rsid w:val="00D66A79"/>
    <w:rsid w:val="00D70D8C"/>
    <w:rsid w:val="00D70FAD"/>
    <w:rsid w:val="00D72436"/>
    <w:rsid w:val="00D736A0"/>
    <w:rsid w:val="00D75200"/>
    <w:rsid w:val="00D82A23"/>
    <w:rsid w:val="00D82BE5"/>
    <w:rsid w:val="00D86710"/>
    <w:rsid w:val="00D8755A"/>
    <w:rsid w:val="00D90D26"/>
    <w:rsid w:val="00D94395"/>
    <w:rsid w:val="00D965B5"/>
    <w:rsid w:val="00D97342"/>
    <w:rsid w:val="00DA2695"/>
    <w:rsid w:val="00DA26FB"/>
    <w:rsid w:val="00DA4897"/>
    <w:rsid w:val="00DA4D03"/>
    <w:rsid w:val="00DA5DEA"/>
    <w:rsid w:val="00DA75D6"/>
    <w:rsid w:val="00DA7C82"/>
    <w:rsid w:val="00DB260F"/>
    <w:rsid w:val="00DB3058"/>
    <w:rsid w:val="00DB73C6"/>
    <w:rsid w:val="00DC1C3A"/>
    <w:rsid w:val="00DC1C9D"/>
    <w:rsid w:val="00DC295B"/>
    <w:rsid w:val="00DC2B34"/>
    <w:rsid w:val="00DC50E0"/>
    <w:rsid w:val="00DC6FAC"/>
    <w:rsid w:val="00DC70E8"/>
    <w:rsid w:val="00DD1E31"/>
    <w:rsid w:val="00DD234A"/>
    <w:rsid w:val="00DD3E83"/>
    <w:rsid w:val="00DD6134"/>
    <w:rsid w:val="00DD7605"/>
    <w:rsid w:val="00DD79B2"/>
    <w:rsid w:val="00DE1B6A"/>
    <w:rsid w:val="00DE318A"/>
    <w:rsid w:val="00DE3EA4"/>
    <w:rsid w:val="00DE5980"/>
    <w:rsid w:val="00DE6CBF"/>
    <w:rsid w:val="00DE7A5B"/>
    <w:rsid w:val="00DF4874"/>
    <w:rsid w:val="00DF4A2D"/>
    <w:rsid w:val="00DF544A"/>
    <w:rsid w:val="00DF5694"/>
    <w:rsid w:val="00DF74C5"/>
    <w:rsid w:val="00E01B03"/>
    <w:rsid w:val="00E0321F"/>
    <w:rsid w:val="00E04241"/>
    <w:rsid w:val="00E0467D"/>
    <w:rsid w:val="00E11C28"/>
    <w:rsid w:val="00E13EFB"/>
    <w:rsid w:val="00E147E4"/>
    <w:rsid w:val="00E14CEF"/>
    <w:rsid w:val="00E1759E"/>
    <w:rsid w:val="00E208DE"/>
    <w:rsid w:val="00E226FB"/>
    <w:rsid w:val="00E23570"/>
    <w:rsid w:val="00E3605C"/>
    <w:rsid w:val="00E36FD4"/>
    <w:rsid w:val="00E3714C"/>
    <w:rsid w:val="00E37369"/>
    <w:rsid w:val="00E37A36"/>
    <w:rsid w:val="00E41221"/>
    <w:rsid w:val="00E41AD6"/>
    <w:rsid w:val="00E41E9A"/>
    <w:rsid w:val="00E421AC"/>
    <w:rsid w:val="00E422F5"/>
    <w:rsid w:val="00E42D0B"/>
    <w:rsid w:val="00E44D9B"/>
    <w:rsid w:val="00E4520F"/>
    <w:rsid w:val="00E4679F"/>
    <w:rsid w:val="00E47E9D"/>
    <w:rsid w:val="00E5057D"/>
    <w:rsid w:val="00E54498"/>
    <w:rsid w:val="00E55235"/>
    <w:rsid w:val="00E56318"/>
    <w:rsid w:val="00E658A7"/>
    <w:rsid w:val="00E660D2"/>
    <w:rsid w:val="00E66F94"/>
    <w:rsid w:val="00E67845"/>
    <w:rsid w:val="00E67F93"/>
    <w:rsid w:val="00E70C19"/>
    <w:rsid w:val="00E7253E"/>
    <w:rsid w:val="00E7432E"/>
    <w:rsid w:val="00E74583"/>
    <w:rsid w:val="00E7600C"/>
    <w:rsid w:val="00E77226"/>
    <w:rsid w:val="00E81D5D"/>
    <w:rsid w:val="00E838C1"/>
    <w:rsid w:val="00E85020"/>
    <w:rsid w:val="00E87FB7"/>
    <w:rsid w:val="00E9273E"/>
    <w:rsid w:val="00E92B78"/>
    <w:rsid w:val="00E92D69"/>
    <w:rsid w:val="00E95A16"/>
    <w:rsid w:val="00E97053"/>
    <w:rsid w:val="00EA002C"/>
    <w:rsid w:val="00EA019D"/>
    <w:rsid w:val="00EA1846"/>
    <w:rsid w:val="00EA2C21"/>
    <w:rsid w:val="00EA3125"/>
    <w:rsid w:val="00EA42E9"/>
    <w:rsid w:val="00EA4F17"/>
    <w:rsid w:val="00EA5F08"/>
    <w:rsid w:val="00EA6344"/>
    <w:rsid w:val="00EA645B"/>
    <w:rsid w:val="00EB06BC"/>
    <w:rsid w:val="00EB0F4C"/>
    <w:rsid w:val="00EB20F0"/>
    <w:rsid w:val="00EB3835"/>
    <w:rsid w:val="00EB45BE"/>
    <w:rsid w:val="00EB5CE3"/>
    <w:rsid w:val="00EB5FBE"/>
    <w:rsid w:val="00EB65BB"/>
    <w:rsid w:val="00EC01CE"/>
    <w:rsid w:val="00EC078D"/>
    <w:rsid w:val="00EC1039"/>
    <w:rsid w:val="00EC1822"/>
    <w:rsid w:val="00EC2EE1"/>
    <w:rsid w:val="00EC4A1E"/>
    <w:rsid w:val="00EC6BE4"/>
    <w:rsid w:val="00EC789E"/>
    <w:rsid w:val="00ED12FA"/>
    <w:rsid w:val="00ED146F"/>
    <w:rsid w:val="00ED44C1"/>
    <w:rsid w:val="00ED5CB4"/>
    <w:rsid w:val="00ED75E2"/>
    <w:rsid w:val="00ED76C4"/>
    <w:rsid w:val="00EE0B19"/>
    <w:rsid w:val="00EE181A"/>
    <w:rsid w:val="00EE3F52"/>
    <w:rsid w:val="00EE524F"/>
    <w:rsid w:val="00EE6655"/>
    <w:rsid w:val="00EE6CB7"/>
    <w:rsid w:val="00EE74B1"/>
    <w:rsid w:val="00EF39B0"/>
    <w:rsid w:val="00EF4C8E"/>
    <w:rsid w:val="00F00CFD"/>
    <w:rsid w:val="00F01EE1"/>
    <w:rsid w:val="00F0207C"/>
    <w:rsid w:val="00F02BC1"/>
    <w:rsid w:val="00F0333D"/>
    <w:rsid w:val="00F043B8"/>
    <w:rsid w:val="00F0441A"/>
    <w:rsid w:val="00F04F1B"/>
    <w:rsid w:val="00F04FFD"/>
    <w:rsid w:val="00F05609"/>
    <w:rsid w:val="00F058CB"/>
    <w:rsid w:val="00F069EE"/>
    <w:rsid w:val="00F07B42"/>
    <w:rsid w:val="00F10174"/>
    <w:rsid w:val="00F10283"/>
    <w:rsid w:val="00F109DC"/>
    <w:rsid w:val="00F128DB"/>
    <w:rsid w:val="00F164CE"/>
    <w:rsid w:val="00F208D8"/>
    <w:rsid w:val="00F21AC8"/>
    <w:rsid w:val="00F21DD4"/>
    <w:rsid w:val="00F257D1"/>
    <w:rsid w:val="00F31C41"/>
    <w:rsid w:val="00F34171"/>
    <w:rsid w:val="00F35B18"/>
    <w:rsid w:val="00F35BAC"/>
    <w:rsid w:val="00F37C4A"/>
    <w:rsid w:val="00F402D2"/>
    <w:rsid w:val="00F41F2F"/>
    <w:rsid w:val="00F42E40"/>
    <w:rsid w:val="00F446C8"/>
    <w:rsid w:val="00F44905"/>
    <w:rsid w:val="00F47CC8"/>
    <w:rsid w:val="00F51F2F"/>
    <w:rsid w:val="00F53F51"/>
    <w:rsid w:val="00F54E72"/>
    <w:rsid w:val="00F54F92"/>
    <w:rsid w:val="00F5510F"/>
    <w:rsid w:val="00F55A1A"/>
    <w:rsid w:val="00F61CA4"/>
    <w:rsid w:val="00F63BE9"/>
    <w:rsid w:val="00F64582"/>
    <w:rsid w:val="00F70E3F"/>
    <w:rsid w:val="00F73C50"/>
    <w:rsid w:val="00F76BC9"/>
    <w:rsid w:val="00F83744"/>
    <w:rsid w:val="00F8652C"/>
    <w:rsid w:val="00F8702C"/>
    <w:rsid w:val="00F87C33"/>
    <w:rsid w:val="00F91456"/>
    <w:rsid w:val="00F95C43"/>
    <w:rsid w:val="00F97102"/>
    <w:rsid w:val="00F97FFD"/>
    <w:rsid w:val="00FA05A1"/>
    <w:rsid w:val="00FA07AF"/>
    <w:rsid w:val="00FA0821"/>
    <w:rsid w:val="00FA1ECF"/>
    <w:rsid w:val="00FA2BF0"/>
    <w:rsid w:val="00FA2EC1"/>
    <w:rsid w:val="00FA6C7A"/>
    <w:rsid w:val="00FA6D87"/>
    <w:rsid w:val="00FA7033"/>
    <w:rsid w:val="00FB13F6"/>
    <w:rsid w:val="00FB3BAD"/>
    <w:rsid w:val="00FB63FA"/>
    <w:rsid w:val="00FB64B9"/>
    <w:rsid w:val="00FB6CF4"/>
    <w:rsid w:val="00FB7815"/>
    <w:rsid w:val="00FC040A"/>
    <w:rsid w:val="00FC159D"/>
    <w:rsid w:val="00FC2DD9"/>
    <w:rsid w:val="00FC2FF8"/>
    <w:rsid w:val="00FC3CFA"/>
    <w:rsid w:val="00FC3E32"/>
    <w:rsid w:val="00FC50A2"/>
    <w:rsid w:val="00FC5687"/>
    <w:rsid w:val="00FC5B0C"/>
    <w:rsid w:val="00FC6F46"/>
    <w:rsid w:val="00FD0106"/>
    <w:rsid w:val="00FD03F4"/>
    <w:rsid w:val="00FD0BE0"/>
    <w:rsid w:val="00FD11BE"/>
    <w:rsid w:val="00FD259A"/>
    <w:rsid w:val="00FD275D"/>
    <w:rsid w:val="00FD5CE9"/>
    <w:rsid w:val="00FD66E1"/>
    <w:rsid w:val="00FD7127"/>
    <w:rsid w:val="00FD7611"/>
    <w:rsid w:val="00FE0975"/>
    <w:rsid w:val="00FE0A52"/>
    <w:rsid w:val="00FE125E"/>
    <w:rsid w:val="00FE1588"/>
    <w:rsid w:val="00FE3A43"/>
    <w:rsid w:val="00FE4EFB"/>
    <w:rsid w:val="00FF24A1"/>
    <w:rsid w:val="00FF2B28"/>
    <w:rsid w:val="00FF3526"/>
    <w:rsid w:val="00FF3F18"/>
    <w:rsid w:val="00FF4EC5"/>
    <w:rsid w:val="00FF5C1E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A02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95B"/>
    <w:pPr>
      <w:keepNext/>
      <w:keepLines/>
      <w:spacing w:before="480" w:after="0" w:line="360" w:lineRule="auto"/>
      <w:ind w:firstLine="284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6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1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561CD5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61CD5"/>
  </w:style>
  <w:style w:type="paragraph" w:styleId="Footer">
    <w:name w:val="footer"/>
    <w:basedOn w:val="Normal"/>
    <w:link w:val="FooterChar"/>
    <w:unhideWhenUsed/>
    <w:rsid w:val="00561CD5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61CD5"/>
  </w:style>
  <w:style w:type="paragraph" w:customStyle="1" w:styleId="TITULOMIO1">
    <w:name w:val="TITULO MIO 1"/>
    <w:basedOn w:val="ListParagraph"/>
    <w:link w:val="TITULOMIO1Car"/>
    <w:qFormat/>
    <w:rsid w:val="00F91456"/>
    <w:pPr>
      <w:numPr>
        <w:numId w:val="1"/>
      </w:numPr>
      <w:spacing w:after="0" w:line="360" w:lineRule="auto"/>
      <w:contextualSpacing w:val="0"/>
      <w:jc w:val="left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ITULOMIO1Car">
    <w:name w:val="TITULO MIO 1 Car"/>
    <w:basedOn w:val="DefaultParagraphFont"/>
    <w:link w:val="TITULOMIO1"/>
    <w:rsid w:val="00F91456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F91456"/>
    <w:pPr>
      <w:tabs>
        <w:tab w:val="left" w:pos="660"/>
        <w:tab w:val="right" w:leader="dot" w:pos="8505"/>
      </w:tabs>
      <w:spacing w:after="100" w:line="360" w:lineRule="auto"/>
      <w:ind w:firstLine="284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ListParagraph">
    <w:name w:val="List Paragraph"/>
    <w:basedOn w:val="Normal"/>
    <w:link w:val="ListParagraphChar"/>
    <w:uiPriority w:val="34"/>
    <w:qFormat/>
    <w:rsid w:val="00F91456"/>
    <w:pPr>
      <w:ind w:left="720"/>
      <w:contextualSpacing/>
    </w:pPr>
  </w:style>
  <w:style w:type="paragraph" w:customStyle="1" w:styleId="Estilomio1">
    <w:name w:val="Estilomio1"/>
    <w:basedOn w:val="TITULOMIO1"/>
    <w:link w:val="Estilomio1Car"/>
    <w:qFormat/>
    <w:rsid w:val="00F91456"/>
    <w:pPr>
      <w:numPr>
        <w:numId w:val="8"/>
      </w:numPr>
    </w:pPr>
  </w:style>
  <w:style w:type="character" w:customStyle="1" w:styleId="Estilomio1Car">
    <w:name w:val="Estilomio1 Car"/>
    <w:basedOn w:val="TITULOMIO1Car"/>
    <w:link w:val="Estilomio1"/>
    <w:rsid w:val="00F91456"/>
  </w:style>
  <w:style w:type="character" w:customStyle="1" w:styleId="Heading1Char">
    <w:name w:val="Heading 1 Char"/>
    <w:basedOn w:val="DefaultParagraphFont"/>
    <w:link w:val="Heading1"/>
    <w:uiPriority w:val="9"/>
    <w:rsid w:val="00DC2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paragraph" w:styleId="Title">
    <w:name w:val="Title"/>
    <w:basedOn w:val="Normal"/>
    <w:link w:val="TitleChar"/>
    <w:qFormat/>
    <w:rsid w:val="00DC295B"/>
    <w:pPr>
      <w:spacing w:after="0" w:line="360" w:lineRule="auto"/>
      <w:ind w:firstLine="284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itleChar">
    <w:name w:val="Title Char"/>
    <w:basedOn w:val="DefaultParagraphFont"/>
    <w:link w:val="Title"/>
    <w:rsid w:val="00DC295B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BodyText">
    <w:name w:val="Body Text"/>
    <w:basedOn w:val="Normal"/>
    <w:link w:val="BodyTextChar"/>
    <w:rsid w:val="00DC295B"/>
    <w:pPr>
      <w:spacing w:after="0" w:line="360" w:lineRule="auto"/>
      <w:ind w:firstLine="284"/>
      <w:jc w:val="left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DC295B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styleId="PageNumber">
    <w:name w:val="page number"/>
    <w:basedOn w:val="DefaultParagraphFont"/>
    <w:rsid w:val="00DC295B"/>
  </w:style>
  <w:style w:type="character" w:customStyle="1" w:styleId="ListParagraphChar">
    <w:name w:val="List Paragraph Char"/>
    <w:basedOn w:val="DefaultParagraphFont"/>
    <w:link w:val="ListParagraph"/>
    <w:uiPriority w:val="34"/>
    <w:rsid w:val="00DC295B"/>
    <w:rPr>
      <w:rFonts w:ascii="Verdana" w:hAnsi="Verdan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C295B"/>
    <w:pPr>
      <w:spacing w:line="276" w:lineRule="auto"/>
      <w:ind w:firstLine="0"/>
      <w:jc w:val="left"/>
      <w:outlineLvl w:val="9"/>
    </w:pPr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SAJUS.CZDOMAIN\Datos%20de%20programa\Microsoft\Plantillas\CZ_Informe_LogoLarg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D6C60-9542-4BCC-A1BF-61533DF9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CZ_Informe_LogoLargo.dotx</Template>
  <TotalTime>140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CARROCERÍA SE 251</vt:lpstr>
    </vt:vector>
  </TitlesOfParts>
  <Company>CENTRO ZARAGOZA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CARROCERÍA SE 251</dc:title>
  <dc:subject/>
  <dc:creator>CENTRO ZARAGOZA</dc:creator>
  <cp:keywords/>
  <dc:description/>
  <cp:lastModifiedBy>scalvofe</cp:lastModifiedBy>
  <cp:revision>45</cp:revision>
  <cp:lastPrinted>2012-11-07T14:23:00Z</cp:lastPrinted>
  <dcterms:created xsi:type="dcterms:W3CDTF">2013-01-29T09:30:00Z</dcterms:created>
  <dcterms:modified xsi:type="dcterms:W3CDTF">2013-01-29T14:35:00Z</dcterms:modified>
</cp:coreProperties>
</file>